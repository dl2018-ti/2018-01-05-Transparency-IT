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F908D" w14:textId="77777777" w:rsidR="00816216" w:rsidRDefault="00DB3D6D" w:rsidP="00141A4C">
      <w:pPr>
        <w:pStyle w:val="Title"/>
      </w:pPr>
      <w:r>
        <w:t>John Bowskill</w:t>
      </w:r>
    </w:p>
    <w:p w14:paraId="17B92CB8" w14:textId="77777777" w:rsidR="00141A4C" w:rsidRDefault="00DB3D6D" w:rsidP="00141A4C">
      <w:r>
        <w:t>1300 Sime Rd, Mount Helena, WA 6082</w:t>
      </w:r>
      <w:r w:rsidR="00141A4C">
        <w:t> | </w:t>
      </w:r>
      <w:r>
        <w:t>0422139337</w:t>
      </w:r>
      <w:r w:rsidR="00141A4C">
        <w:t> | </w:t>
      </w:r>
      <w:r>
        <w:t>john@streamtime.com.au</w:t>
      </w:r>
    </w:p>
    <w:p w14:paraId="35F54ADD" w14:textId="77777777" w:rsidR="006270A9" w:rsidRDefault="00DB3D6D" w:rsidP="00141A4C">
      <w:pPr>
        <w:pStyle w:val="Heading1"/>
      </w:pPr>
      <w:r>
        <w:t>Summary</w:t>
      </w:r>
    </w:p>
    <w:p w14:paraId="1E45C6B8" w14:textId="77777777" w:rsidR="006270A9" w:rsidRDefault="00420F0E">
      <w:r>
        <w:t xml:space="preserve">I am </w:t>
      </w:r>
      <w:r w:rsidR="003B58BD">
        <w:t xml:space="preserve">an experienced application developer with a long and varied work history. Most recently I developed an Android app called Monitor Lizard for charting veterinary anaesthetic procedures. It involved designing and programming (C) an embedded microcontroller to </w:t>
      </w:r>
      <w:r w:rsidR="00B715CB">
        <w:t>stream</w:t>
      </w:r>
      <w:r w:rsidR="003B58BD">
        <w:t xml:space="preserve"> data via Bluetooth to the Android app which </w:t>
      </w:r>
      <w:r w:rsidR="00B715CB">
        <w:t xml:space="preserve">logged and </w:t>
      </w:r>
      <w:r w:rsidR="003B58BD">
        <w:t>uploaded via a dot net web service to an SQL Server database and displayed reports via a web forms app created in Ironspeed Designer. I am proficient in Java, C and VB.Net and could easily work with C#.</w:t>
      </w:r>
      <w:r w:rsidR="00B715CB">
        <w:t xml:space="preserve"> I am adaptable</w:t>
      </w:r>
      <w:r w:rsidR="007D57A9">
        <w:t>, understand business and can manage people</w:t>
      </w:r>
      <w:r w:rsidR="00B715CB">
        <w:t>. My interest is particularly in medical applications.</w:t>
      </w:r>
    </w:p>
    <w:sdt>
      <w:sdtPr>
        <w:alias w:val="Experience:"/>
        <w:tag w:val="Experience:"/>
        <w:id w:val="171684534"/>
        <w:placeholder>
          <w:docPart w:val="E47C380958B749E195FABB9EE4A0E8B3"/>
        </w:placeholder>
        <w:temporary/>
        <w:showingPlcHdr/>
        <w15:appearance w15:val="hidden"/>
      </w:sdtPr>
      <w:sdtEndPr/>
      <w:sdtContent>
        <w:p w14:paraId="75E550CA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79594E50" w14:textId="77777777" w:rsidR="006270A9" w:rsidRDefault="003B58BD">
      <w:pPr>
        <w:pStyle w:val="Heading2"/>
      </w:pPr>
      <w:r>
        <w:t xml:space="preserve">DIRECTOR, </w:t>
      </w:r>
      <w:r w:rsidR="00DB3D6D">
        <w:t>Vetbench Pty Ltd</w:t>
      </w:r>
      <w:r w:rsidR="009D5933">
        <w:t> | </w:t>
      </w:r>
      <w:r w:rsidR="00DB3D6D">
        <w:t>2016</w:t>
      </w:r>
    </w:p>
    <w:p w14:paraId="721E59DB" w14:textId="49EAE59E" w:rsidR="006270A9" w:rsidRDefault="00DB3D6D">
      <w:pPr>
        <w:pStyle w:val="ListBullet"/>
      </w:pPr>
      <w:r>
        <w:t xml:space="preserve">Established this company for the marketing of “Monitor Lizard” – an Android app </w:t>
      </w:r>
      <w:r w:rsidR="00914788">
        <w:t xml:space="preserve">I created </w:t>
      </w:r>
      <w:r>
        <w:t>for paperless anaesthetic logging and reporting</w:t>
      </w:r>
      <w:r w:rsidR="000512DC">
        <w:t xml:space="preserve"> (www.vetbench.com)</w:t>
      </w:r>
      <w:bookmarkStart w:id="0" w:name="_GoBack"/>
      <w:bookmarkEnd w:id="0"/>
      <w:r>
        <w:t>.</w:t>
      </w:r>
    </w:p>
    <w:p w14:paraId="116A1E13" w14:textId="77777777" w:rsidR="00914788" w:rsidRDefault="00914788">
      <w:pPr>
        <w:pStyle w:val="ListBullet"/>
      </w:pPr>
      <w:r>
        <w:t xml:space="preserve">The full system </w:t>
      </w:r>
      <w:r w:rsidR="00F165DA">
        <w:t>includes a self-designed microcontroller PCB coded in C, a VB.Net web service, an ASP.Net web forms app, MS SQL server database and native Android app written in Java and created with Android Studio.</w:t>
      </w:r>
    </w:p>
    <w:p w14:paraId="2F106797" w14:textId="77777777" w:rsidR="00DB3D6D" w:rsidRDefault="00906379">
      <w:pPr>
        <w:pStyle w:val="ListBullet"/>
      </w:pPr>
      <w:r>
        <w:t xml:space="preserve">Reverse engineered internal serial communications protocols of a popular multi-parameter </w:t>
      </w:r>
      <w:r w:rsidR="00F165DA">
        <w:t>vital-signs</w:t>
      </w:r>
      <w:r>
        <w:t xml:space="preserve"> monitor and developed a “serial sniffer” PCB to intercept internal data streams and broadcast them via Bluetooth.</w:t>
      </w:r>
    </w:p>
    <w:p w14:paraId="2362D789" w14:textId="77777777" w:rsidR="006270A9" w:rsidRDefault="003B58BD">
      <w:pPr>
        <w:pStyle w:val="Heading2"/>
      </w:pPr>
      <w:r>
        <w:t>Mt Helena Veterinary Clinic</w:t>
      </w:r>
      <w:r w:rsidR="009D5933">
        <w:t> | </w:t>
      </w:r>
      <w:r>
        <w:t>2003-16</w:t>
      </w:r>
    </w:p>
    <w:p w14:paraId="21F367C8" w14:textId="77777777" w:rsidR="001B29CF" w:rsidRDefault="003B58BD" w:rsidP="001B29CF">
      <w:pPr>
        <w:pStyle w:val="ListBullet"/>
      </w:pPr>
      <w:r>
        <w:t>Integrated an IP phone system based on Asterisk into the management system.</w:t>
      </w:r>
    </w:p>
    <w:p w14:paraId="11E1224D" w14:textId="77777777" w:rsidR="003B58BD" w:rsidRDefault="003B58BD" w:rsidP="001B29CF">
      <w:pPr>
        <w:pStyle w:val="ListBullet"/>
      </w:pPr>
      <w:r>
        <w:t>Created a working prototype CCD based x-ray imaging device.</w:t>
      </w:r>
    </w:p>
    <w:p w14:paraId="04ED91C2" w14:textId="77777777" w:rsidR="003B58BD" w:rsidRDefault="003B58BD" w:rsidP="001B29CF">
      <w:pPr>
        <w:pStyle w:val="ListBullet"/>
      </w:pPr>
      <w:r>
        <w:t xml:space="preserve">Developed several in-house apps </w:t>
      </w:r>
      <w:r w:rsidR="00906379">
        <w:t xml:space="preserve">on the intranet and extranet </w:t>
      </w:r>
      <w:r>
        <w:t xml:space="preserve">including </w:t>
      </w:r>
      <w:r w:rsidR="00906379">
        <w:t xml:space="preserve">for payroll, staff </w:t>
      </w:r>
      <w:r w:rsidR="00914788">
        <w:t>rostering, accounting</w:t>
      </w:r>
      <w:r w:rsidR="00E364CE">
        <w:t xml:space="preserve"> and KPI dash-board</w:t>
      </w:r>
      <w:r w:rsidR="00906379">
        <w:t>.</w:t>
      </w:r>
    </w:p>
    <w:p w14:paraId="28FD7248" w14:textId="77777777" w:rsidR="00DD5B0A" w:rsidRDefault="00DD5B0A" w:rsidP="001B29CF">
      <w:pPr>
        <w:pStyle w:val="ListBullet"/>
      </w:pPr>
      <w:r>
        <w:t>Integrated a new medical sensor into a legacy device</w:t>
      </w:r>
      <w:r w:rsidR="00F165DA">
        <w:t>, interfaced to blood test machines and digital x-ray imaging system.</w:t>
      </w:r>
    </w:p>
    <w:p w14:paraId="1E15ED7B" w14:textId="77777777" w:rsidR="00906379" w:rsidRDefault="00906379" w:rsidP="00906379">
      <w:pPr>
        <w:pStyle w:val="Heading2"/>
      </w:pPr>
      <w:r>
        <w:t>Department of Sport and Recreation</w:t>
      </w:r>
      <w:r>
        <w:t> | 200</w:t>
      </w:r>
      <w:r>
        <w:t>6</w:t>
      </w:r>
      <w:r>
        <w:t>-</w:t>
      </w:r>
      <w:r>
        <w:t>08</w:t>
      </w:r>
    </w:p>
    <w:p w14:paraId="4A443970" w14:textId="77777777" w:rsidR="00906379" w:rsidRDefault="00906379" w:rsidP="00906379">
      <w:pPr>
        <w:pStyle w:val="ListBullet"/>
      </w:pPr>
      <w:r>
        <w:t xml:space="preserve">Developed various online </w:t>
      </w:r>
      <w:r w:rsidR="00DD5B0A">
        <w:t xml:space="preserve">MS SQL </w:t>
      </w:r>
      <w:r>
        <w:t>databases using Ironspeed Designer for rapid prototyping.</w:t>
      </w:r>
    </w:p>
    <w:p w14:paraId="365C488B" w14:textId="77777777" w:rsidR="00DD5B0A" w:rsidRDefault="00DD5B0A" w:rsidP="00DD5B0A">
      <w:pPr>
        <w:pStyle w:val="Heading2"/>
      </w:pPr>
      <w:r>
        <w:t>BATAMFAST, SINGAPORE</w:t>
      </w:r>
      <w:r>
        <w:t xml:space="preserve"> | 200</w:t>
      </w:r>
      <w:r>
        <w:t>4-06</w:t>
      </w:r>
    </w:p>
    <w:p w14:paraId="0D57C195" w14:textId="77777777" w:rsidR="00DD5B0A" w:rsidRDefault="00DD5B0A" w:rsidP="00DD5B0A">
      <w:pPr>
        <w:pStyle w:val="ListBullet"/>
      </w:pPr>
      <w:r>
        <w:t xml:space="preserve">Developed an online reservation and ticketing system in </w:t>
      </w:r>
      <w:r>
        <w:t>VB.Net</w:t>
      </w:r>
      <w:r>
        <w:t xml:space="preserve"> for a</w:t>
      </w:r>
      <w:r>
        <w:t xml:space="preserve">n operator of fast ferries between Singapore and Indonesia. </w:t>
      </w:r>
    </w:p>
    <w:p w14:paraId="7AAA36BC" w14:textId="77777777" w:rsidR="00DD5B0A" w:rsidRDefault="00DD5B0A" w:rsidP="00DD5B0A">
      <w:pPr>
        <w:pStyle w:val="Heading2"/>
      </w:pPr>
      <w:r>
        <w:t>RIO Tinto | 2003</w:t>
      </w:r>
    </w:p>
    <w:p w14:paraId="6F02C0AE" w14:textId="77777777" w:rsidR="00DD5B0A" w:rsidRDefault="00E364CE" w:rsidP="00DD5B0A">
      <w:pPr>
        <w:pStyle w:val="ListBullet"/>
      </w:pPr>
      <w:r>
        <w:t>Contractor</w:t>
      </w:r>
      <w:r w:rsidR="00DD5B0A">
        <w:t xml:space="preserve"> for an Active Directory integration project.</w:t>
      </w:r>
    </w:p>
    <w:p w14:paraId="57A6D31D" w14:textId="77777777" w:rsidR="00B06E6A" w:rsidRDefault="00B06E6A" w:rsidP="00B06E6A">
      <w:pPr>
        <w:pStyle w:val="Heading2"/>
      </w:pPr>
      <w:r>
        <w:t>TURBO-CAT, SPAIN | 2002</w:t>
      </w:r>
    </w:p>
    <w:p w14:paraId="35FDDBC6" w14:textId="77777777" w:rsidR="00B06E6A" w:rsidRDefault="00B06E6A" w:rsidP="00B06E6A">
      <w:pPr>
        <w:pStyle w:val="ListBullet"/>
      </w:pPr>
      <w:r>
        <w:t xml:space="preserve">Developed </w:t>
      </w:r>
      <w:r w:rsidR="00DD5B0A">
        <w:t>an online reservation and ticketing system in Microsoft ASP for a Spanish ferry operator.</w:t>
      </w:r>
    </w:p>
    <w:p w14:paraId="66E50568" w14:textId="77777777" w:rsidR="00906379" w:rsidRDefault="00906379" w:rsidP="00906379">
      <w:pPr>
        <w:pStyle w:val="Heading2"/>
      </w:pPr>
      <w:r>
        <w:lastRenderedPageBreak/>
        <w:t>Streamtime</w:t>
      </w:r>
      <w:r>
        <w:t xml:space="preserve"> | </w:t>
      </w:r>
      <w:r>
        <w:t>1999</w:t>
      </w:r>
      <w:r>
        <w:t>-</w:t>
      </w:r>
      <w:r>
        <w:t>2002</w:t>
      </w:r>
    </w:p>
    <w:p w14:paraId="7B0D55BF" w14:textId="77777777" w:rsidR="00906379" w:rsidRDefault="00906379" w:rsidP="00906379">
      <w:pPr>
        <w:pStyle w:val="ListBullet"/>
      </w:pPr>
      <w:r>
        <w:t>Pre Youtube, I operated my own business recording conference presentations for online delivery of sychronised audio/video/slides.</w:t>
      </w:r>
    </w:p>
    <w:p w14:paraId="499F80F7" w14:textId="77777777" w:rsidR="00906379" w:rsidRDefault="00906379" w:rsidP="00906379">
      <w:pPr>
        <w:pStyle w:val="ListBullet"/>
      </w:pPr>
      <w:r>
        <w:t>Developed an automated multimedia authoring system using Visual Basic and Realmedia.</w:t>
      </w:r>
    </w:p>
    <w:p w14:paraId="072351E2" w14:textId="77777777" w:rsidR="00906379" w:rsidRDefault="00906379" w:rsidP="00906379">
      <w:pPr>
        <w:pStyle w:val="Heading2"/>
      </w:pPr>
      <w:r>
        <w:t>Harman IT</w:t>
      </w:r>
      <w:r>
        <w:t> | </w:t>
      </w:r>
      <w:r>
        <w:t>1996</w:t>
      </w:r>
      <w:r>
        <w:t>-</w:t>
      </w:r>
      <w:r>
        <w:t>99</w:t>
      </w:r>
    </w:p>
    <w:p w14:paraId="71090FE2" w14:textId="77777777" w:rsidR="00906379" w:rsidRDefault="00906379" w:rsidP="00906379">
      <w:pPr>
        <w:pStyle w:val="ListBullet"/>
      </w:pPr>
      <w:r>
        <w:t xml:space="preserve">Part of the management team for </w:t>
      </w:r>
      <w:r w:rsidR="00B715CB">
        <w:t>two</w:t>
      </w:r>
      <w:r>
        <w:t xml:space="preserve"> year</w:t>
      </w:r>
      <w:r w:rsidR="00B715CB">
        <w:t>s</w:t>
      </w:r>
      <w:r>
        <w:t>.</w:t>
      </w:r>
    </w:p>
    <w:p w14:paraId="03B34791" w14:textId="77777777" w:rsidR="00906379" w:rsidRDefault="00B715CB" w:rsidP="00906379">
      <w:pPr>
        <w:pStyle w:val="ListBullet"/>
      </w:pPr>
      <w:r>
        <w:t>Worked on SOE projects and other applications for Hammersly Iron, Hismelt, Rio Tinto and the Education Department.</w:t>
      </w:r>
    </w:p>
    <w:p w14:paraId="0FCD3FE6" w14:textId="77777777" w:rsidR="00906379" w:rsidRDefault="00906379" w:rsidP="00906379">
      <w:pPr>
        <w:pStyle w:val="ListBullet"/>
        <w:numPr>
          <w:ilvl w:val="0"/>
          <w:numId w:val="0"/>
        </w:numPr>
        <w:ind w:left="216" w:hanging="216"/>
      </w:pPr>
    </w:p>
    <w:sdt>
      <w:sdtPr>
        <w:alias w:val="Education:"/>
        <w:tag w:val="Education:"/>
        <w:id w:val="807127995"/>
        <w:placeholder>
          <w:docPart w:val="D2B42BF31E3C41D8B083C123AAAB2120"/>
        </w:placeholder>
        <w:temporary/>
        <w:showingPlcHdr/>
        <w15:appearance w15:val="hidden"/>
      </w:sdtPr>
      <w:sdtContent>
        <w:p w14:paraId="50191333" w14:textId="77777777" w:rsidR="00914788" w:rsidRDefault="00914788" w:rsidP="00914788">
          <w:pPr>
            <w:pStyle w:val="Heading1"/>
          </w:pPr>
          <w:r>
            <w:t>Education</w:t>
          </w:r>
        </w:p>
      </w:sdtContent>
    </w:sdt>
    <w:p w14:paraId="6D0271A7" w14:textId="77777777" w:rsidR="00914788" w:rsidRDefault="00914788" w:rsidP="00914788">
      <w:pPr>
        <w:pStyle w:val="Heading2"/>
      </w:pPr>
      <w:r>
        <w:t>Post Graduate Dimploma in Computer Science | 1989 | University of Melbourne</w:t>
      </w:r>
    </w:p>
    <w:p w14:paraId="11CF039D" w14:textId="77777777" w:rsidR="00914788" w:rsidRDefault="00914788" w:rsidP="00914788">
      <w:pPr>
        <w:pStyle w:val="Heading2"/>
      </w:pPr>
    </w:p>
    <w:p w14:paraId="4DCA5FE6" w14:textId="77777777" w:rsidR="00914788" w:rsidRDefault="00914788" w:rsidP="00914788">
      <w:pPr>
        <w:pStyle w:val="Heading2"/>
      </w:pPr>
      <w:r>
        <w:t>Bachelor of Veterinary Medicine and Surgery | 1985 | Murdoch University</w:t>
      </w:r>
    </w:p>
    <w:p w14:paraId="67CDC76E" w14:textId="70082153" w:rsidR="00914788" w:rsidRDefault="00914788" w:rsidP="00906379">
      <w:pPr>
        <w:pStyle w:val="ListBullet"/>
        <w:numPr>
          <w:ilvl w:val="0"/>
          <w:numId w:val="0"/>
        </w:numPr>
        <w:ind w:left="216" w:hanging="216"/>
      </w:pPr>
    </w:p>
    <w:p w14:paraId="6047112F" w14:textId="23476F36" w:rsidR="00916E6B" w:rsidRDefault="0019310E" w:rsidP="00916E6B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Other</w:t>
      </w:r>
    </w:p>
    <w:p w14:paraId="02F35994" w14:textId="7157F991" w:rsidR="00916E6B" w:rsidRDefault="0019310E" w:rsidP="00906379">
      <w:pPr>
        <w:pStyle w:val="ListBullet"/>
        <w:numPr>
          <w:ilvl w:val="0"/>
          <w:numId w:val="0"/>
        </w:numPr>
        <w:ind w:left="216" w:hanging="216"/>
      </w:pPr>
      <w:r>
        <w:t>My interests include p</w:t>
      </w:r>
      <w:r w:rsidR="00916E6B">
        <w:t>laying ice hockey, sailing</w:t>
      </w:r>
      <w:r>
        <w:t xml:space="preserve"> and circus.</w:t>
      </w:r>
    </w:p>
    <w:p w14:paraId="0D32A0E9" w14:textId="208F242B" w:rsidR="00916E6B" w:rsidRDefault="00916E6B" w:rsidP="00906379">
      <w:pPr>
        <w:pStyle w:val="ListBullet"/>
        <w:numPr>
          <w:ilvl w:val="0"/>
          <w:numId w:val="0"/>
        </w:numPr>
        <w:ind w:left="216" w:hanging="216"/>
      </w:pPr>
      <w:r>
        <w:t>I am currently the Treasurer on the board of CircusWA.</w:t>
      </w:r>
    </w:p>
    <w:p w14:paraId="2E6B38CC" w14:textId="635064AB" w:rsidR="0019310E" w:rsidRDefault="0019310E" w:rsidP="00906379">
      <w:pPr>
        <w:pStyle w:val="ListBullet"/>
        <w:numPr>
          <w:ilvl w:val="0"/>
          <w:numId w:val="0"/>
        </w:numPr>
        <w:ind w:left="216" w:hanging="216"/>
      </w:pPr>
      <w:r>
        <w:t>From 1999 to 2002 I was the chairman of the Australian Computer Society special interest group in ecommerce.</w:t>
      </w:r>
    </w:p>
    <w:p w14:paraId="5C68AEBC" w14:textId="77777777" w:rsidR="00914788" w:rsidRDefault="00914788" w:rsidP="00914788">
      <w:pPr>
        <w:pStyle w:val="Heading1"/>
      </w:pPr>
      <w:r>
        <w:t>Referees</w:t>
      </w:r>
    </w:p>
    <w:p w14:paraId="37045217" w14:textId="77777777" w:rsidR="00914788" w:rsidRDefault="00914788" w:rsidP="00914788">
      <w:pPr>
        <w:pStyle w:val="Heading2"/>
      </w:pPr>
      <w:r>
        <w:t>Paul Gannaway, ASIANFAST Marine Group CEO</w:t>
      </w:r>
    </w:p>
    <w:p w14:paraId="3BCE167F" w14:textId="77777777" w:rsidR="00906379" w:rsidRDefault="00914788" w:rsidP="00914788">
      <w:pPr>
        <w:pStyle w:val="ListBullet"/>
      </w:pPr>
      <w:r>
        <w:t>ceo@</w:t>
      </w:r>
      <w:r>
        <w:t>asianfastgroup.com +65 62700311</w:t>
      </w:r>
    </w:p>
    <w:p w14:paraId="6C41CD51" w14:textId="77777777" w:rsidR="00914788" w:rsidRDefault="00914788" w:rsidP="00914788">
      <w:pPr>
        <w:pStyle w:val="Heading2"/>
      </w:pPr>
      <w:r>
        <w:t>RON Mel</w:t>
      </w:r>
      <w:r w:rsidR="00F165DA">
        <w:t>L</w:t>
      </w:r>
      <w:r>
        <w:t>enberg</w:t>
      </w:r>
      <w:r w:rsidR="00F165DA">
        <w:t>H</w:t>
      </w:r>
      <w:r>
        <w:t xml:space="preserve">, </w:t>
      </w:r>
      <w:r>
        <w:t>Sound Veterinary Equipment</w:t>
      </w:r>
      <w:r>
        <w:t xml:space="preserve"> CEO</w:t>
      </w:r>
    </w:p>
    <w:p w14:paraId="32F1FB77" w14:textId="77777777" w:rsidR="00914788" w:rsidRPr="001B29CF" w:rsidRDefault="00914788" w:rsidP="000E2DC0">
      <w:pPr>
        <w:pStyle w:val="ListBullet"/>
        <w:numPr>
          <w:ilvl w:val="0"/>
          <w:numId w:val="0"/>
        </w:numPr>
      </w:pPr>
    </w:p>
    <w:sectPr w:rsidR="00914788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F3A6" w14:textId="77777777" w:rsidR="00DB3D6D" w:rsidRDefault="00DB3D6D">
      <w:pPr>
        <w:spacing w:after="0"/>
      </w:pPr>
      <w:r>
        <w:separator/>
      </w:r>
    </w:p>
  </w:endnote>
  <w:endnote w:type="continuationSeparator" w:id="0">
    <w:p w14:paraId="17BB0C05" w14:textId="77777777" w:rsidR="00DB3D6D" w:rsidRDefault="00DB3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666E" w14:textId="357EAFD4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12D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B5D22" w14:textId="77777777" w:rsidR="00DB3D6D" w:rsidRDefault="00DB3D6D">
      <w:pPr>
        <w:spacing w:after="0"/>
      </w:pPr>
      <w:r>
        <w:separator/>
      </w:r>
    </w:p>
  </w:footnote>
  <w:footnote w:type="continuationSeparator" w:id="0">
    <w:p w14:paraId="6A29FD84" w14:textId="77777777" w:rsidR="00DB3D6D" w:rsidRDefault="00DB3D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6D"/>
    <w:rsid w:val="000512DC"/>
    <w:rsid w:val="000A4F59"/>
    <w:rsid w:val="000E2DC0"/>
    <w:rsid w:val="00141A4C"/>
    <w:rsid w:val="0019310E"/>
    <w:rsid w:val="001B29CF"/>
    <w:rsid w:val="0028220F"/>
    <w:rsid w:val="00356C14"/>
    <w:rsid w:val="003B58BD"/>
    <w:rsid w:val="00420F0E"/>
    <w:rsid w:val="00617B26"/>
    <w:rsid w:val="006270A9"/>
    <w:rsid w:val="00675956"/>
    <w:rsid w:val="00681034"/>
    <w:rsid w:val="007D57A9"/>
    <w:rsid w:val="00816216"/>
    <w:rsid w:val="0087734B"/>
    <w:rsid w:val="00906379"/>
    <w:rsid w:val="00914788"/>
    <w:rsid w:val="00916E6B"/>
    <w:rsid w:val="009D5933"/>
    <w:rsid w:val="00B06E6A"/>
    <w:rsid w:val="00B715CB"/>
    <w:rsid w:val="00BD768D"/>
    <w:rsid w:val="00C61F8E"/>
    <w:rsid w:val="00DB3D6D"/>
    <w:rsid w:val="00DD5B0A"/>
    <w:rsid w:val="00E364CE"/>
    <w:rsid w:val="00E83E4B"/>
    <w:rsid w:val="00F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9758"/>
  <w15:chartTrackingRefBased/>
  <w15:docId w15:val="{5ECE4EB2-4BB6-474E-BC89-B07FB133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VETNE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7C380958B749E195FABB9EE4A0E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D0A66-B6F7-4F43-85F5-8BCB9E93E6C1}"/>
      </w:docPartPr>
      <w:docPartBody>
        <w:p w:rsidR="00000000" w:rsidRDefault="007D4AF9">
          <w:pPr>
            <w:pStyle w:val="E47C380958B749E195FABB9EE4A0E8B3"/>
          </w:pPr>
          <w:r>
            <w:t>Experience</w:t>
          </w:r>
        </w:p>
      </w:docPartBody>
    </w:docPart>
    <w:docPart>
      <w:docPartPr>
        <w:name w:val="D2B42BF31E3C41D8B083C123AAAB2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A0D7C-9421-46BD-B954-EDA0D6136650}"/>
      </w:docPartPr>
      <w:docPartBody>
        <w:p w:rsidR="00000000" w:rsidRDefault="007D4AF9" w:rsidP="007D4AF9">
          <w:pPr>
            <w:pStyle w:val="D2B42BF31E3C41D8B083C123AAAB212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F9"/>
    <w:rsid w:val="007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F89B763FB4ED095160B8FD9CA2441">
    <w:name w:val="7FDF89B763FB4ED095160B8FD9CA2441"/>
  </w:style>
  <w:style w:type="paragraph" w:customStyle="1" w:styleId="DC152488AEA04DB193F709A5564110B3">
    <w:name w:val="DC152488AEA04DB193F709A5564110B3"/>
  </w:style>
  <w:style w:type="paragraph" w:customStyle="1" w:styleId="A66EC853842A4588A08A7DAD04709EA2">
    <w:name w:val="A66EC853842A4588A08A7DAD04709EA2"/>
  </w:style>
  <w:style w:type="paragraph" w:customStyle="1" w:styleId="8278E3BEAF844B8EAC0460C82D8D6FD0">
    <w:name w:val="8278E3BEAF844B8EAC0460C82D8D6FD0"/>
  </w:style>
  <w:style w:type="paragraph" w:customStyle="1" w:styleId="DC28C6F4609F46549E9E58C4A8E634E9">
    <w:name w:val="DC28C6F4609F46549E9E58C4A8E634E9"/>
  </w:style>
  <w:style w:type="paragraph" w:customStyle="1" w:styleId="D8993E05249042F3982A6AB62763B6AC">
    <w:name w:val="D8993E05249042F3982A6AB62763B6AC"/>
  </w:style>
  <w:style w:type="paragraph" w:customStyle="1" w:styleId="4F186EEA48CF4F8FB2394F14B6D9D36D">
    <w:name w:val="4F186EEA48CF4F8FB2394F14B6D9D36D"/>
  </w:style>
  <w:style w:type="paragraph" w:customStyle="1" w:styleId="BA679B6727334664BCCDAD51064D7C84">
    <w:name w:val="BA679B6727334664BCCDAD51064D7C84"/>
  </w:style>
  <w:style w:type="paragraph" w:customStyle="1" w:styleId="FD87E42409534B6683C920FACA1FB01B">
    <w:name w:val="FD87E42409534B6683C920FACA1FB01B"/>
  </w:style>
  <w:style w:type="paragraph" w:customStyle="1" w:styleId="4D69AD219F364C478178B39E87FC73BF">
    <w:name w:val="4D69AD219F364C478178B39E87FC73BF"/>
  </w:style>
  <w:style w:type="paragraph" w:customStyle="1" w:styleId="B79DD2DB1A524E77A47192E83157CF8B">
    <w:name w:val="B79DD2DB1A524E77A47192E83157CF8B"/>
  </w:style>
  <w:style w:type="paragraph" w:customStyle="1" w:styleId="054B8EA5A049464EB08C60AB2F041588">
    <w:name w:val="054B8EA5A049464EB08C60AB2F041588"/>
  </w:style>
  <w:style w:type="paragraph" w:customStyle="1" w:styleId="609ECE9EE8D24C20B151064D54DCCDE2">
    <w:name w:val="609ECE9EE8D24C20B151064D54DCCDE2"/>
  </w:style>
  <w:style w:type="paragraph" w:customStyle="1" w:styleId="858D8C3028BE4627937D5BC2A10DF88C">
    <w:name w:val="858D8C3028BE4627937D5BC2A10DF88C"/>
  </w:style>
  <w:style w:type="paragraph" w:customStyle="1" w:styleId="DB7657B56FA247F894C1043CAB73CFE1">
    <w:name w:val="DB7657B56FA247F894C1043CAB73CFE1"/>
  </w:style>
  <w:style w:type="paragraph" w:customStyle="1" w:styleId="2D0BD6BEF1944B1DA81B73ACBAE0520C">
    <w:name w:val="2D0BD6BEF1944B1DA81B73ACBAE0520C"/>
  </w:style>
  <w:style w:type="paragraph" w:customStyle="1" w:styleId="2F02DEE9704B42F1B8AAFAB24E2D1566">
    <w:name w:val="2F02DEE9704B42F1B8AAFAB24E2D1566"/>
  </w:style>
  <w:style w:type="paragraph" w:customStyle="1" w:styleId="2DCB8DCA761A48F9ACDA8C9C4A0F8B42">
    <w:name w:val="2DCB8DCA761A48F9ACDA8C9C4A0F8B42"/>
  </w:style>
  <w:style w:type="paragraph" w:customStyle="1" w:styleId="B3C0EA8436EE44CD94B757030E097573">
    <w:name w:val="B3C0EA8436EE44CD94B757030E097573"/>
  </w:style>
  <w:style w:type="paragraph" w:customStyle="1" w:styleId="551A9EB3F3754BA2A13654E7C7A5DBDC">
    <w:name w:val="551A9EB3F3754BA2A13654E7C7A5DBDC"/>
  </w:style>
  <w:style w:type="paragraph" w:customStyle="1" w:styleId="5C9B4D7F174D4AD699F6B047FB66187D">
    <w:name w:val="5C9B4D7F174D4AD699F6B047FB66187D"/>
  </w:style>
  <w:style w:type="paragraph" w:customStyle="1" w:styleId="7C5264B81AF54F71B4AD2CB25A685788">
    <w:name w:val="7C5264B81AF54F71B4AD2CB25A685788"/>
  </w:style>
  <w:style w:type="paragraph" w:customStyle="1" w:styleId="58EEB4D73D0C4D2FBFE334AAE38A3F57">
    <w:name w:val="58EEB4D73D0C4D2FBFE334AAE38A3F57"/>
  </w:style>
  <w:style w:type="paragraph" w:customStyle="1" w:styleId="6097328966AE420990D37047B98DF601">
    <w:name w:val="6097328966AE420990D37047B98DF601"/>
  </w:style>
  <w:style w:type="paragraph" w:customStyle="1" w:styleId="E47C380958B749E195FABB9EE4A0E8B3">
    <w:name w:val="E47C380958B749E195FABB9EE4A0E8B3"/>
  </w:style>
  <w:style w:type="paragraph" w:customStyle="1" w:styleId="AF66720A567D44EFBB09FDE25FE502C6">
    <w:name w:val="AF66720A567D44EFBB09FDE25FE502C6"/>
  </w:style>
  <w:style w:type="paragraph" w:customStyle="1" w:styleId="0A618CC37CFA474396266140521D503B">
    <w:name w:val="0A618CC37CFA474396266140521D503B"/>
  </w:style>
  <w:style w:type="paragraph" w:customStyle="1" w:styleId="EEE5E04941A843AD9D8EB0E325033F02">
    <w:name w:val="EEE5E04941A843AD9D8EB0E325033F02"/>
  </w:style>
  <w:style w:type="paragraph" w:customStyle="1" w:styleId="931B827A848743DA86C579C2C7DB5F64">
    <w:name w:val="931B827A848743DA86C579C2C7DB5F64"/>
  </w:style>
  <w:style w:type="paragraph" w:customStyle="1" w:styleId="FF609E9374B343E2A1B95FAA75618AFE">
    <w:name w:val="FF609E9374B343E2A1B95FAA75618AFE"/>
  </w:style>
  <w:style w:type="paragraph" w:customStyle="1" w:styleId="3C9CDFA52ACC46AE820BC3B95842C896">
    <w:name w:val="3C9CDFA52ACC46AE820BC3B95842C896"/>
  </w:style>
  <w:style w:type="paragraph" w:customStyle="1" w:styleId="BF7E82E644E2447182619BBC5DE438C5">
    <w:name w:val="BF7E82E644E2447182619BBC5DE438C5"/>
  </w:style>
  <w:style w:type="paragraph" w:customStyle="1" w:styleId="B891B03B23744B03817FE9B611A69B09">
    <w:name w:val="B891B03B23744B03817FE9B611A69B09"/>
  </w:style>
  <w:style w:type="paragraph" w:customStyle="1" w:styleId="4833B49A0BA74C2DB25F855111305647">
    <w:name w:val="4833B49A0BA74C2DB25F855111305647"/>
    <w:rsid w:val="007D4AF9"/>
  </w:style>
  <w:style w:type="paragraph" w:customStyle="1" w:styleId="D2B42BF31E3C41D8B083C123AAAB2120">
    <w:name w:val="D2B42BF31E3C41D8B083C123AAAB2120"/>
    <w:rsid w:val="007D4AF9"/>
  </w:style>
  <w:style w:type="paragraph" w:customStyle="1" w:styleId="E83692B5DB5549E990878D7F46013713">
    <w:name w:val="E83692B5DB5549E990878D7F46013713"/>
    <w:rsid w:val="007D4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43A7-3C78-4899-9BA3-2CB3DDED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1593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Bowskill</dc:creator>
  <cp:keywords/>
  <cp:lastModifiedBy>John Bowskill</cp:lastModifiedBy>
  <cp:revision>3</cp:revision>
  <cp:lastPrinted>2017-02-03T06:01:00Z</cp:lastPrinted>
  <dcterms:created xsi:type="dcterms:W3CDTF">2017-01-31T06:18:00Z</dcterms:created>
  <dcterms:modified xsi:type="dcterms:W3CDTF">2017-02-03T06:09:00Z</dcterms:modified>
  <cp:version/>
</cp:coreProperties>
</file>